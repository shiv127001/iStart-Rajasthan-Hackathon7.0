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650875</wp:posOffset>
                </wp:positionV>
                <wp:extent cx="1315720" cy="509905"/>
                <wp:effectExtent l="0" t="0" r="0" b="0"/>
                <wp:wrapNone/>
                <wp:docPr id="5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720" cy="509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jc w:val="center"/>
                              <w:rPr>
                                <w:rFonts w:hint="default" w:hAnsi="Arial" w:cs="Arial" w:asciiTheme="minorAscii"/>
                                <w:b/>
                                <w:bCs/>
                                <w:color w:val="FFFFFF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hint="default" w:hAnsi="Arial" w:cs="Arial" w:asciiTheme="minorAscii"/>
                                <w:b/>
                                <w:bCs/>
                                <w:color w:val="FFFFFF"/>
                                <w:kern w:val="24"/>
                                <w:sz w:val="50"/>
                                <w:szCs w:val="50"/>
                                <w:lang w:val="en-US"/>
                              </w:rPr>
                              <w:t>TaBiB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127.7pt;margin-top:51.25pt;height:40.15pt;width:103.6pt;z-index:251665408;mso-width-relative:page;mso-height-relative:page;" filled="f" stroked="f" coordsize="21600,21600" o:gfxdata="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+73C9cAAAALAQAADwAAAAAAAAABACAAAAAiAAAAZHJzL2Rvd25yZXYueG1sUEsBAhQA&#10;FAAAAAgAh07iQNZIlRy6AQAAX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center"/>
                        <w:rPr>
                          <w:rFonts w:hint="default" w:hAnsi="Arial" w:cs="Arial" w:asciiTheme="minorAscii"/>
                          <w:b/>
                          <w:bCs/>
                          <w:color w:val="FFFFFF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hint="default" w:hAnsi="Arial" w:cs="Arial" w:asciiTheme="minorAscii"/>
                          <w:b/>
                          <w:bCs/>
                          <w:color w:val="FFFFFF"/>
                          <w:kern w:val="24"/>
                          <w:sz w:val="50"/>
                          <w:szCs w:val="50"/>
                          <w:lang w:val="en-US"/>
                        </w:rPr>
                        <w:t>TaBiB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1082675</wp:posOffset>
                </wp:positionV>
                <wp:extent cx="3129280" cy="1016000"/>
                <wp:effectExtent l="0" t="0" r="0" b="0"/>
                <wp:wrapNone/>
                <wp:docPr id="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280" cy="1016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Doctor Name :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 xml:space="preserve"> Dr. </w:t>
                            </w:r>
                            <w:r>
                              <w:rPr>
                                <w:rFonts w:hint="default" w:ascii="Calibri" w:hAnsi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Venkatesh Babu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Phone No :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6366369911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 xml:space="preserve">Speciality : 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Psychiatrist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 xml:space="preserve">Timings : 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Mo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 xml:space="preserve"> - Fri,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10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0AM - 0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0PM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Address :  Sector 2, HSR Layout, Bangalore, KA, IN - 560068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 xml:space="preserve">Note : 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</w:rPr>
                              <w:t>This appointment is valid only for next 1 week (excluding weekends)</w:t>
                            </w: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. *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color w:val="FFFFFF"/>
                                <w:w w:val="66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65.75pt;margin-top:85.25pt;height:80pt;width:246.4pt;z-index:251666432;mso-width-relative:page;mso-height-relative:page;" filled="f" stroked="f" coordsize="21600,21600" o:gfxdata="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aqi7I1gAAAAsBAAAPAAAAAAAAAAEAIAAAACIAAABkcnMvZG93bnJldi54bWxQSwECFAAU&#10;AAAACACHTuJAWIh+H7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Doctor Name :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 xml:space="preserve"> Dr. </w:t>
                      </w:r>
                      <w:r>
                        <w:rPr>
                          <w:rFonts w:hint="default" w:ascii="Calibri" w:hAnsi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Venkatesh Babu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Phone No :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Calibri" w:hAnsi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6366369911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 xml:space="preserve">Speciality : 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Psychiatrist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 xml:space="preserve">Timings : 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Mo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 xml:space="preserve"> - Fri,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 xml:space="preserve"> 10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>0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0AM - 0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>7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>3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0PM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>Address :  Sector 2, HSR Layout, Bangalore, KA, IN - 560068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 xml:space="preserve">* 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 xml:space="preserve">Note : 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</w:rPr>
                        <w:t>This appointment is valid only for next 1 week (excluding weekends)</w:t>
                      </w: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>. *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color w:val="FFFFFF"/>
                          <w:w w:val="66"/>
                          <w:kern w:val="24"/>
                          <w:sz w:val="18"/>
                          <w:szCs w:val="18"/>
                          <w:lang w:val="en-US"/>
                        </w:rPr>
                        <w:t>-------------------------------------------------------------------------------------------------------------------------------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-253365</wp:posOffset>
            </wp:positionV>
            <wp:extent cx="3110230" cy="1324610"/>
            <wp:effectExtent l="0" t="0" r="13970" b="1270"/>
            <wp:wrapNone/>
            <wp:docPr id="1" name="图片 1" descr="C:\Users\apple\Desktop\computer-1149148_1280.jpgcomputer-1149148_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pple\Desktop\computer-1149148_1280.jpgcomputer-1149148_1280"/>
                    <pic:cNvPicPr>
                      <a:picLocks noChangeAspect="1"/>
                    </pic:cNvPicPr>
                  </pic:nvPicPr>
                  <pic:blipFill>
                    <a:blip r:embed="rId4"/>
                    <a:srcRect b="16520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-1160145</wp:posOffset>
                </wp:positionH>
                <wp:positionV relativeFrom="paragraph">
                  <wp:posOffset>986155</wp:posOffset>
                </wp:positionV>
                <wp:extent cx="7593330" cy="6868160"/>
                <wp:effectExtent l="0" t="0" r="762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05" y="3896995"/>
                          <a:ext cx="7593330" cy="6868160"/>
                        </a:xfrm>
                        <a:prstGeom prst="rect">
                          <a:avLst/>
                        </a:prstGeom>
                        <a:solidFill>
                          <a:srgbClr val="1029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1.35pt;margin-top:77.65pt;height:540.8pt;width:597.9pt;z-index:251659264;v-text-anchor:middle;mso-width-relative:page;mso-height-relative:page;" fillcolor="#102954" filled="t" stroked="f" coordsize="21600,21600" o:gfxdata="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OovQLYAAAADgEAAA8AAAAAAAAAAQAgAAAAIgAA&#10;AGRycy9kb3ducmV2LnhtbFBLAQIUABQAAAAIAIdO4kAN5XEWegIAANcEAAAOAAAAAAAAAAEAIAAA&#10;ACc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9194800</wp:posOffset>
                </wp:positionV>
                <wp:extent cx="1717040" cy="440690"/>
                <wp:effectExtent l="0" t="0" r="0" b="0"/>
                <wp:wrapNone/>
                <wp:docPr id="1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440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color w:val="5C91E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5C91E0"/>
                                <w:sz w:val="28"/>
                                <w:szCs w:val="28"/>
                                <w:lang w:val="en-US" w:eastAsia="zh-CN"/>
                              </w:rPr>
                              <w:t>WWW.WPS.COM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Arial" w:hAnsi="Arial" w:cs="Arial" w:eastAsiaTheme="min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341.85pt;margin-top:724pt;height:34.7pt;width:135.2pt;z-index:251674624;mso-width-relative:page;mso-height-relative:page;" filled="f" stroked="f" coordsize="21600,21600" o:gfxdata="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IvbQ9oAAAANAQAADwAAAAAAAAABACAAAAAiAAAAZHJzL2Rvd25yZXYueG1sUEsB&#10;AhQAFAAAAAgAh07iQCJWwiS6AQAAXw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Arial" w:hAnsi="Arial" w:cs="Arial"/>
                          <w:b/>
                          <w:bCs/>
                          <w:color w:val="5C91E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5C91E0"/>
                          <w:sz w:val="28"/>
                          <w:szCs w:val="28"/>
                          <w:lang w:val="en-US" w:eastAsia="zh-CN"/>
                        </w:rPr>
                        <w:t>WWW.WPS.COM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Arial" w:hAnsi="Arial" w:cs="Arial" w:eastAsiaTheme="min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-1114425</wp:posOffset>
                </wp:positionH>
                <wp:positionV relativeFrom="paragraph">
                  <wp:posOffset>6722745</wp:posOffset>
                </wp:positionV>
                <wp:extent cx="2392045" cy="201739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201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Bachelor of Arts / Finance Brown University St. Providence, RI 2007 - 2009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>Associate of Arts / Business San Antonio City College San Antonio, TX 2005 - 2007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87.75pt;margin-top:529.35pt;height:158.85pt;width:188.35pt;z-index:251679744;mso-width-relative:page;mso-height-relative:page;" filled="f" stroked="f" coordsize="21600,21600" o:gfxdata="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rRFC3gAAAA4BAAAPAAAAAAAAAAEAIAAAACIAAABkcnMvZG93bnJldi54bWxQ&#10;SwECFAAUAAAACACHTuJAMU47h7gBAABuAwAADgAAAAAAAAABACAAAAAt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  <w:t>Bachelor of Arts / Finance Brown University St. Providence, RI 2007 - 2009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color w:val="FFFFFF"/>
                          <w:sz w:val="24"/>
                          <w:szCs w:val="24"/>
                        </w:rPr>
                        <w:t>Associate of Arts / Business San Antonio City College San Antonio, TX 2005 - 2007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6203950</wp:posOffset>
                </wp:positionV>
                <wp:extent cx="1354455" cy="528955"/>
                <wp:effectExtent l="0" t="0" r="0" b="0"/>
                <wp:wrapNone/>
                <wp:docPr id="9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528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5C91E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5C91E0"/>
                                <w:kern w:val="24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Arial" w:hAnsi="Arial" w:cs="Arial"/>
                                <w:b/>
                                <w:bCs/>
                                <w:color w:val="3D6459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4"/>
                              <w:jc w:val="center"/>
                              <w:rPr>
                                <w:rFonts w:ascii="Arial" w:hAnsi="Arial" w:cs="Arial"/>
                                <w:color w:val="26394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46.9pt;margin-top:488.5pt;height:41.65pt;width:106.65pt;z-index:251669504;mso-width-relative:page;mso-height-relative:page;" filled="f" stroked="f" coordsize="21600,21600" o:gfxdata="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ptGsV2QAAAAwBAAAPAAAAAAAAAAEAIAAAACIAAABkcnMvZG93bnJldi54bWxQSwEC&#10;FAAUAAAACACHTuJA7Z0+k7oBAAB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hint="eastAsia" w:ascii="Arial" w:hAnsi="Arial" w:cs="Arial"/>
                          <w:b w:val="0"/>
                          <w:bCs w:val="0"/>
                          <w:color w:val="5C91E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" w:hAnsi="Arial" w:cs="Arial"/>
                          <w:b w:val="0"/>
                          <w:bCs w:val="0"/>
                          <w:color w:val="5C91E0"/>
                          <w:kern w:val="24"/>
                          <w:sz w:val="36"/>
                          <w:szCs w:val="36"/>
                        </w:rPr>
                        <w:t>Education</w:t>
                      </w:r>
                    </w:p>
                    <w:p>
                      <w:pPr>
                        <w:pStyle w:val="4"/>
                        <w:rPr>
                          <w:rFonts w:ascii="Arial" w:hAnsi="Arial" w:cs="Arial"/>
                          <w:b/>
                          <w:bCs/>
                          <w:color w:val="3D6459"/>
                          <w:kern w:val="24"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4"/>
                        <w:jc w:val="center"/>
                        <w:rPr>
                          <w:rFonts w:ascii="Arial" w:hAnsi="Arial" w:cs="Arial"/>
                          <w:color w:val="263942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6169025</wp:posOffset>
                </wp:positionV>
                <wp:extent cx="1391920" cy="528955"/>
                <wp:effectExtent l="0" t="0" r="0" b="0"/>
                <wp:wrapNone/>
                <wp:docPr id="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528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5C91E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5C91E0"/>
                                <w:kern w:val="24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>
                            <w:pPr>
                              <w:pStyle w:val="4"/>
                              <w:rPr>
                                <w:rFonts w:ascii="Arial" w:hAnsi="Arial" w:cs="Arial"/>
                                <w:b/>
                                <w:bCs/>
                                <w:color w:val="3D6459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4"/>
                              <w:jc w:val="center"/>
                              <w:rPr>
                                <w:rFonts w:ascii="Arial" w:hAnsi="Arial" w:cs="Arial"/>
                                <w:color w:val="26394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148.75pt;margin-top:485.75pt;height:41.65pt;width:109.6pt;z-index:251670528;mso-width-relative:page;mso-height-relative:page;" filled="f" stroked="f" coordsize="21600,21600" o:gfxdata="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aLN/jZAAAADAEAAA8AAAAAAAAAAQAgAAAAIgAAAGRycy9kb3ducmV2LnhtbFBLAQIU&#10;ABQAAAAIAIdO4kDozK2JuQEAAF4DAAAOAAAAAAAAAAEAIAAAACg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hint="eastAsia" w:ascii="Arial" w:hAnsi="Arial" w:cs="Arial"/>
                          <w:b w:val="0"/>
                          <w:bCs w:val="0"/>
                          <w:color w:val="5C91E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" w:hAnsi="Arial" w:cs="Arial"/>
                          <w:b w:val="0"/>
                          <w:bCs w:val="0"/>
                          <w:color w:val="5C91E0"/>
                          <w:kern w:val="24"/>
                          <w:sz w:val="36"/>
                          <w:szCs w:val="36"/>
                        </w:rPr>
                        <w:t>Experience</w:t>
                      </w:r>
                    </w:p>
                    <w:p>
                      <w:pPr>
                        <w:pStyle w:val="4"/>
                        <w:rPr>
                          <w:rFonts w:ascii="Arial" w:hAnsi="Arial" w:cs="Arial"/>
                          <w:b/>
                          <w:bCs/>
                          <w:color w:val="3D6459"/>
                          <w:kern w:val="24"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4"/>
                        <w:jc w:val="center"/>
                        <w:rPr>
                          <w:rFonts w:ascii="Arial" w:hAnsi="Arial" w:cs="Arial"/>
                          <w:color w:val="263942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6197600</wp:posOffset>
                </wp:positionV>
                <wp:extent cx="2369185" cy="528955"/>
                <wp:effectExtent l="0" t="0" r="0" b="0"/>
                <wp:wrapNone/>
                <wp:docPr id="8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528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5C91E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5C91E0"/>
                                <w:kern w:val="24"/>
                                <w:sz w:val="36"/>
                                <w:szCs w:val="36"/>
                              </w:rPr>
                              <w:t>Major Achievements</w:t>
                            </w:r>
                          </w:p>
                          <w:p>
                            <w:pPr>
                              <w:pStyle w:val="4"/>
                              <w:rPr>
                                <w:rFonts w:hint="eastAsia" w:ascii="Arial" w:hAnsi="Arial" w:cs="Arial"/>
                                <w:b w:val="0"/>
                                <w:bCs w:val="0"/>
                                <w:color w:val="5C91E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4"/>
                              <w:rPr>
                                <w:rFonts w:ascii="Arial" w:hAnsi="Arial" w:cs="Arial"/>
                                <w:b/>
                                <w:bCs/>
                                <w:color w:val="3D6459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pStyle w:val="4"/>
                              <w:jc w:val="center"/>
                              <w:rPr>
                                <w:rFonts w:ascii="Arial" w:hAnsi="Arial" w:cs="Arial"/>
                                <w:color w:val="26394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317.25pt;margin-top:488pt;height:41.65pt;width:186.55pt;z-index:251671552;mso-width-relative:page;mso-height-relative:page;" filled="f" stroked="f" coordsize="21600,21600" o:gfxdata="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90A9k2QAAAA0BAAAPAAAAAAAAAAEAIAAAACIAAABkcnMvZG93bnJldi54bWxQSwEC&#10;FAAUAAAACACHTuJAVuqlP7oBAAB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rPr>
                          <w:rFonts w:hint="eastAsia" w:ascii="Arial" w:hAnsi="Arial" w:cs="Arial"/>
                          <w:b w:val="0"/>
                          <w:bCs w:val="0"/>
                          <w:color w:val="5C91E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Arial" w:hAnsi="Arial" w:cs="Arial"/>
                          <w:b w:val="0"/>
                          <w:bCs w:val="0"/>
                          <w:color w:val="5C91E0"/>
                          <w:kern w:val="24"/>
                          <w:sz w:val="36"/>
                          <w:szCs w:val="36"/>
                        </w:rPr>
                        <w:t>Major Achievements</w:t>
                      </w:r>
                    </w:p>
                    <w:p>
                      <w:pPr>
                        <w:pStyle w:val="4"/>
                        <w:rPr>
                          <w:rFonts w:hint="eastAsia" w:ascii="Arial" w:hAnsi="Arial" w:cs="Arial"/>
                          <w:b w:val="0"/>
                          <w:bCs w:val="0"/>
                          <w:color w:val="5C91E0"/>
                          <w:kern w:val="24"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4"/>
                        <w:rPr>
                          <w:rFonts w:ascii="Arial" w:hAnsi="Arial" w:cs="Arial"/>
                          <w:b/>
                          <w:bCs/>
                          <w:color w:val="3D6459"/>
                          <w:kern w:val="24"/>
                          <w:sz w:val="36"/>
                          <w:szCs w:val="36"/>
                        </w:rPr>
                      </w:pPr>
                    </w:p>
                    <w:p>
                      <w:pPr>
                        <w:pStyle w:val="4"/>
                        <w:jc w:val="center"/>
                        <w:rPr>
                          <w:rFonts w:ascii="Arial" w:hAnsi="Arial" w:cs="Arial"/>
                          <w:color w:val="263942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4182745</wp:posOffset>
                </wp:positionV>
                <wp:extent cx="2886710" cy="1662430"/>
                <wp:effectExtent l="0" t="0" r="0" b="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710" cy="1662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Analytical thinking, planning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Strong communication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Tolerant and flexible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Organization and prioritization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Problem solving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Team leadership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Photography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8" o:spid="_x0000_s1026" o:spt="1" style="position:absolute;left:0pt;margin-left:255.25pt;margin-top:329.35pt;height:130.9pt;width:227.3pt;z-index:251668480;mso-width-relative:page;mso-height-relative:page;" filled="f" stroked="f" coordsize="21600,21600" o:gfxdata="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J5iajbAAAACwEAAA8AAAAAAAAAAQAgAAAAIgAAAGRycy9kb3ducmV2LnhtbFBLAQIU&#10;ABQAAAAIAIdO4kBBuzyPtwEAAG4DAAAOAAAAAAAAAAEAIAAAACo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Analytical thinking, planning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Strong communication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Tolerant and flexible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Organization and prioritization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Problem solving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Team leadership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Photography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4318000</wp:posOffset>
                </wp:positionV>
                <wp:extent cx="3636645" cy="1412875"/>
                <wp:effectExtent l="0" t="0" r="0" b="0"/>
                <wp:wrapNone/>
                <wp:docPr id="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1412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ascii="Arial" w:hAnsi="Arial" w:cs="Arial"/>
                                <w:b/>
                                <w:bCs/>
                                <w:color w:val="5C91E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91E0"/>
                                <w:sz w:val="32"/>
                                <w:szCs w:val="32"/>
                              </w:rPr>
                              <w:t>I'm an experienced store manager with a keen eye for trends and a passion for the retail industry. I put customer satisfaction first, always.</w:t>
                            </w:r>
                          </w:p>
                          <w:p>
                            <w:pPr>
                              <w:pStyle w:val="4"/>
                              <w:spacing w:line="360" w:lineRule="exact"/>
                              <w:jc w:val="left"/>
                              <w:rPr>
                                <w:rFonts w:ascii="Arial" w:hAnsi="Arial" w:cs="Arial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line="360" w:lineRule="exact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55pt;margin-top:340pt;height:111.25pt;width:286.35pt;z-index:251667456;mso-width-relative:page;mso-height-relative:page;" filled="f" stroked="f" coordsize="21600,21600" o:gfxdata="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rx9T9kAAAAMAQAADwAAAAAAAAABACAAAAAiAAAAZHJzL2Rvd25yZXYueG1sUEsB&#10;AhQAFAAAAAgAh07iQPqIbGC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ascii="Arial" w:hAnsi="Arial" w:cs="Arial"/>
                          <w:b/>
                          <w:bCs/>
                          <w:color w:val="5C91E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91E0"/>
                          <w:sz w:val="32"/>
                          <w:szCs w:val="32"/>
                        </w:rPr>
                        <w:t>I'm an experienced store manager with a keen eye for trends and a passion for the retail industry. I put customer satisfaction first, always.</w:t>
                      </w:r>
                    </w:p>
                    <w:p>
                      <w:pPr>
                        <w:pStyle w:val="4"/>
                        <w:spacing w:line="360" w:lineRule="exact"/>
                        <w:jc w:val="left"/>
                        <w:rPr>
                          <w:rFonts w:ascii="Arial" w:hAnsi="Arial" w:cs="Arial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line="360" w:lineRule="exact"/>
                        <w:jc w:val="lef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6684645</wp:posOffset>
                </wp:positionV>
                <wp:extent cx="2442210" cy="210629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210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Ellis Hospital                           2017 - Ongoing               Amman, Jordan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cs="Arial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/>
                                <w:sz w:val="24"/>
                                <w:szCs w:val="24"/>
                              </w:rPr>
                              <w:t xml:space="preserve">Led a clinical research trial with over 100 patients in collaboration with </w:t>
                            </w:r>
                            <w:r>
                              <w:rPr>
                                <w:rFonts w:hint="eastAsia" w:ascii="Arial" w:hAnsi="Arial" w:cs="Arial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Ova-science</w:t>
                            </w:r>
                            <w:r>
                              <w:rPr>
                                <w:rFonts w:hint="eastAsia" w:ascii="Arial" w:hAnsi="Arial" w:cs="Arial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,a life sciences company in the USA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109.25pt;margin-top:526.35pt;height:165.85pt;width:192.3pt;z-index:251678720;mso-width-relative:page;mso-height-relative:page;" filled="f" stroked="f" coordsize="21600,21600" o:gfxdata="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11Y6S3QAAAA0BAAAPAAAAAAAAAAEAIAAAACIAAABkcnMvZG93bnJldi54bWxQSwEC&#10;FAAUAAAACACHTuJA3vaRzrYBAABuAwAADgAAAAAAAAABACAAAAAs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  <w:t>Ellis Hospital                           2017 - Ongoing               Amman, Jordan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cs="Arial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color w:val="FFFFFF"/>
                          <w:sz w:val="24"/>
                          <w:szCs w:val="24"/>
                        </w:rPr>
                        <w:t xml:space="preserve">Led a clinical research trial with over 100 patients in collaboration with </w:t>
                      </w:r>
                      <w:r>
                        <w:rPr>
                          <w:rFonts w:hint="eastAsia" w:ascii="Arial" w:hAnsi="Arial" w:cs="Arial"/>
                          <w:color w:val="FFFFFF"/>
                          <w:sz w:val="24"/>
                          <w:szCs w:val="24"/>
                          <w:lang w:eastAsia="zh-CN"/>
                        </w:rPr>
                        <w:t>Ova-science</w:t>
                      </w:r>
                      <w:r>
                        <w:rPr>
                          <w:rFonts w:hint="eastAsia" w:ascii="Arial" w:hAnsi="Arial" w:cs="Arial"/>
                          <w:color w:val="FFFFFF"/>
                          <w:sz w:val="24"/>
                          <w:szCs w:val="24"/>
                          <w:lang w:val="en-US" w:eastAsia="zh-CN"/>
                        </w:rPr>
                        <w:t>,a life sciences company in the USA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6798945</wp:posOffset>
                </wp:positionV>
                <wp:extent cx="2290445" cy="199326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99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HIPPA Certified / 2015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Certified Administrative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Assistant (CAA) / 2018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CPR Certified / 2019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512" w:leftChars="71" w:hanging="363" w:firstLineChars="0"/>
                              <w:textAlignment w:val="auto"/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Best Thesis, “Neither Here Nor There: A Study on Schrodinger”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5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exact"/>
                              <w:textAlignment w:val="auto"/>
                              <w:rPr>
                                <w:rFonts w:hint="default" w:ascii="Arial" w:hAnsi="Arial" w:cs="Arial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313.25pt;margin-top:535.35pt;height:156.95pt;width:180.35pt;z-index:251677696;mso-width-relative:page;mso-height-relative:page;" filled="f" stroked="f" coordsize="21600,21600" o:gfxdata="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2DAt73QAAAA0BAAAPAAAAAAAAAAEAIAAAACIAAABkcnMvZG93bnJldi54bWxQ&#10;SwECFAAUAAAACACHTuJA5RETlbkBAABuAwAADgAAAAAAAAABACAAAAAs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  <w:t>HIPPA Certified / 2015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  <w:t>Certified Administrative</w:t>
                      </w:r>
                      <w:r>
                        <w:rPr>
                          <w:rFonts w:hint="eastAsia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  <w:t>Assistant (CAA) / 2018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  <w:t>CPR Certified / 2019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512" w:leftChars="71" w:hanging="363" w:firstLineChars="0"/>
                        <w:textAlignment w:val="auto"/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FFFFFF"/>
                          <w:kern w:val="24"/>
                          <w:sz w:val="24"/>
                          <w:szCs w:val="24"/>
                        </w:rPr>
                        <w:t>Best Thesis, “Neither Here Nor There: A Study on Schrodinger”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5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exact"/>
                        <w:textAlignment w:val="auto"/>
                        <w:rPr>
                          <w:rFonts w:hint="default" w:ascii="Arial" w:hAnsi="Arial" w:cs="Arial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9207500</wp:posOffset>
                </wp:positionV>
                <wp:extent cx="1379855" cy="440690"/>
                <wp:effectExtent l="0" t="0" r="0" b="0"/>
                <wp:wrapNone/>
                <wp:docPr id="1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40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eastAsia" w:ascii="Arial" w:hAnsi="Arial" w:cs="Arial"/>
                                <w:b/>
                                <w:bCs/>
                                <w:color w:val="5C91E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5C91E0"/>
                                <w:sz w:val="28"/>
                                <w:szCs w:val="28"/>
                                <w:lang w:val="en-US" w:eastAsia="zh-CN"/>
                              </w:rPr>
                              <w:t>123-456-7890</w:t>
                            </w:r>
                          </w:p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Arial" w:hAnsi="Arial" w:cs="Arial" w:eastAsiaTheme="minor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51.9pt;margin-top:725pt;height:34.7pt;width:108.65pt;z-index:251672576;mso-width-relative:page;mso-height-relative:page;" filled="f" stroked="f" coordsize="21600,21600" o:gfxdata="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uUCitkAAAAOAQAADwAAAAAAAAABACAAAAAiAAAAZHJzL2Rvd25yZXYueG1sUEsB&#10;AhQAFAAAAAgAh07iQNQPDam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eastAsia" w:ascii="Arial" w:hAnsi="Arial" w:cs="Arial"/>
                          <w:b/>
                          <w:bCs/>
                          <w:color w:val="5C91E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5C91E0"/>
                          <w:sz w:val="28"/>
                          <w:szCs w:val="28"/>
                          <w:lang w:val="en-US" w:eastAsia="zh-CN"/>
                        </w:rPr>
                        <w:t>123-456-7890</w:t>
                      </w:r>
                    </w:p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Arial" w:hAnsi="Arial" w:cs="Arial" w:eastAsiaTheme="minor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9269095</wp:posOffset>
                </wp:positionV>
                <wp:extent cx="0" cy="330200"/>
                <wp:effectExtent l="6350" t="0" r="12700" b="127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9805" y="10221595"/>
                          <a:ext cx="0" cy="330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C91E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margin-left:105.15pt;margin-top:729.85pt;height:26pt;width:0pt;z-index:251675648;mso-width-relative:page;mso-height-relative:page;" filled="f" stroked="t" coordsize="21600,21600" o:gfxdata="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GjqALYAAAADQEAAA8AAAAAAAAAAQAgAAAAIgAAAGRycy9kb3ducmV2LnhtbFBL&#10;AQIUABQAAAAIAIdO4kBCm9cB9gEAAMADAAAOAAAAAAAAAAEAIAAAACcBAABkcnMvZTJvRG9jLnht&#10;bFBLBQYAAAAABgAGAFkBAACPBQAAAAA=&#10;">
                <v:fill on="f" focussize="0,0"/>
                <v:stroke weight="1pt" color="#5C91E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9307195</wp:posOffset>
                </wp:positionV>
                <wp:extent cx="0" cy="330200"/>
                <wp:effectExtent l="6350" t="0" r="12700" b="127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C91E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310.15pt;margin-top:732.85pt;height:26pt;width:0pt;z-index:251676672;mso-width-relative:page;mso-height-relative:page;" filled="f" stroked="t" coordsize="21600,21600" o:gfxdata="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c8IP/Y&#10;AAAADQEAAA8AAAAAAAAAAQAgAAAAIgAAAGRycy9kb3ducmV2LnhtbFBLAQIUABQAAAAIAIdO4kDj&#10;qS8f5wEAALMDAAAOAAAAAAAAAAEAIAAAACcBAABkcnMvZTJvRG9jLnhtbFBLBQYAAAAABgAGAFkB&#10;AACABQAAAAA=&#10;">
                <v:fill on="f" focussize="0,0"/>
                <v:stroke weight="1pt" color="#5C91E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6322695</wp:posOffset>
                </wp:positionV>
                <wp:extent cx="0" cy="2501900"/>
                <wp:effectExtent l="4445" t="0" r="14605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2405" y="7948295"/>
                          <a:ext cx="0" cy="25019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108.15pt;margin-top:497.85pt;height:197pt;width:0pt;z-index:251662336;mso-width-relative:page;mso-height-relative:page;" filled="f" stroked="t" coordsize="21600,21600" o:gfxdata="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wSw52gAAAAwBAAAPAAAAAAAAAAEAIAAAACIAAABkcnMvZG93bnJldi54bWxQ&#10;SwECFAAUAAAACACHTuJA+5sBJ/UBAAC9AwAADgAAAAAAAAABACAAAAApAQAAZHJzL2Uyb0RvYy54&#10;bWxQSwUGAAAAAAYABgBZAQAAkAUAAAAA&#10;">
                <v:fill on="f" focussize="0,0"/>
                <v:stroke color="#FFFFF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6335395</wp:posOffset>
                </wp:positionV>
                <wp:extent cx="0" cy="2501900"/>
                <wp:effectExtent l="4445" t="0" r="14605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309.15pt;margin-top:498.85pt;height:197pt;width:0pt;z-index:251664384;mso-width-relative:page;mso-height-relative:page;" filled="f" stroked="t" coordsize="21600,21600" o:gfxdata="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SqjKDa&#10;AAAADAEAAA8AAAAAAAAAAQAgAAAAIgAAAGRycy9kb3ducmV2LnhtbFBLAQIUABQAAAAIAIdO4kDz&#10;SDIy5QEAALEDAAAOAAAAAAAAAAEAIAAAACkBAABkcnMvZTJvRG9jLnhtbFBLBQYAAAAABgAGAFkB&#10;AACABQAAAAA=&#10;">
                <v:fill on="f" focussize="0,0"/>
                <v:stroke color="#FFFFF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4102100</wp:posOffset>
                </wp:positionV>
                <wp:extent cx="7245985" cy="1866900"/>
                <wp:effectExtent l="31750" t="31750" r="37465" b="44450"/>
                <wp:wrapNone/>
                <wp:docPr id="1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985" cy="1866900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1029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76.95pt;margin-top:323pt;height:147pt;width:570.55pt;z-index:251663360;mso-width-relative:page;mso-height-relative:page;" filled="f" stroked="t" coordsize="21600,21600" o:gfxdata="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g&#10;/nGW2wAAAAwBAAAPAAAAAAAAAAEAIAAAACIAAABkcnMvZG93bnJldi54bWxQSwECFAAUAAAACACH&#10;TuJAe2amJ+gBAAC2AwAADgAAAAAAAAABACAAAAAqAQAAZHJzL2Uyb0RvYy54bWxQSwUGAAAAAAYA&#10;BgBZAQAAhAUAAAAA&#10;">
                <v:fill on="f" focussize="0,0"/>
                <v:stroke weight="5pt" color="#102954 [3204]" linestyle="thickThin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3923030</wp:posOffset>
                </wp:positionV>
                <wp:extent cx="7568565" cy="2195830"/>
                <wp:effectExtent l="0" t="0" r="1333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1505" y="4798695"/>
                          <a:ext cx="7568565" cy="219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85pt;margin-top:308.9pt;height:172.9pt;width:595.95pt;z-index:251661312;v-text-anchor:middle;mso-width-relative:page;mso-height-relative:page;" fillcolor="#FFFFFF" filled="t" stroked="f" coordsize="21600,21600" o:gfxdata="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tN6cNwAAAANAQAADwAAAAAAAAABACAAAAAi&#10;AAAAZHJzL2Rvd25yZXYueG1sUEsBAhQAFAAAAAgAh07iQD+vNll4AgAA1wQAAA4AAAAAAAAAAQAg&#10;AAAAKw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9194800</wp:posOffset>
                </wp:positionV>
                <wp:extent cx="1836420" cy="440690"/>
                <wp:effectExtent l="0" t="0" r="0" b="0"/>
                <wp:wrapNone/>
                <wp:docPr id="11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40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left"/>
                              <w:rPr>
                                <w:rFonts w:hint="default" w:ascii="Arial" w:hAnsi="Arial" w:cs="Arial" w:eastAsiaTheme="minorEastAsia"/>
                                <w:b/>
                                <w:bCs/>
                                <w:color w:val="5C91E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color w:val="5C91E0"/>
                                <w:sz w:val="28"/>
                                <w:szCs w:val="28"/>
                                <w:lang w:val="en-US" w:eastAsia="zh-CN"/>
                              </w:rPr>
                              <w:t>Hello @ WPS.com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124.1pt;margin-top:724pt;height:34.7pt;width:144.6pt;z-index:251673600;mso-width-relative:page;mso-height-relative:page;" filled="f" stroked="f" coordsize="21600,21600" o:gfxdata="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qHk1vtgAAAANAQAADwAAAAAAAAABACAAAAAiAAAAZHJzL2Rvd25yZXYueG1sUEsBAhQA&#10;FAAAAAgAh07iQPVpDc2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left"/>
                        <w:rPr>
                          <w:rFonts w:hint="default" w:ascii="Arial" w:hAnsi="Arial" w:cs="Arial" w:eastAsiaTheme="minorEastAsia"/>
                          <w:b/>
                          <w:bCs/>
                          <w:color w:val="5C91E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color w:val="5C91E0"/>
                          <w:sz w:val="28"/>
                          <w:szCs w:val="28"/>
                          <w:lang w:val="en-US" w:eastAsia="zh-CN"/>
                        </w:rPr>
                        <w:t>Hello @ WPS.com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A8698E"/>
    <w:multiLevelType w:val="multilevel"/>
    <w:tmpl w:val="5FA8698E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11AD6"/>
    <w:rsid w:val="00CC090B"/>
    <w:rsid w:val="00F451E2"/>
    <w:rsid w:val="03D374C1"/>
    <w:rsid w:val="03D93781"/>
    <w:rsid w:val="09B35CF2"/>
    <w:rsid w:val="0C1669CD"/>
    <w:rsid w:val="0F2E453E"/>
    <w:rsid w:val="10B35E03"/>
    <w:rsid w:val="22365C08"/>
    <w:rsid w:val="33A2578E"/>
    <w:rsid w:val="33C82223"/>
    <w:rsid w:val="36B16701"/>
    <w:rsid w:val="3B5507EB"/>
    <w:rsid w:val="3F8C5043"/>
    <w:rsid w:val="40426C93"/>
    <w:rsid w:val="41F845C1"/>
    <w:rsid w:val="437A44BF"/>
    <w:rsid w:val="46410A45"/>
    <w:rsid w:val="479D2571"/>
    <w:rsid w:val="49E16DC4"/>
    <w:rsid w:val="4FA504B1"/>
    <w:rsid w:val="5992353A"/>
    <w:rsid w:val="68C5253F"/>
    <w:rsid w:val="69A11AD6"/>
    <w:rsid w:val="6C145492"/>
    <w:rsid w:val="7B585FCC"/>
    <w:rsid w:val="7E4B4923"/>
    <w:rsid w:val="7FB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ed%20Adham\AppData\Roaming\kingsoft\office6\templates\download\b2c5af4f\Resume%20for%20Doctor.docx" TargetMode="External"/></Relationships>
</file>

<file path=word/theme/theme1.xml><?xml version="1.0" encoding="utf-8"?>
<a:theme xmlns:a="http://schemas.openxmlformats.org/drawingml/2006/main" name="Office 主题">
  <a:themeElements>
    <a:clrScheme name="自定义 7">
      <a:dk1>
        <a:sysClr val="windowText" lastClr="000000"/>
      </a:dk1>
      <a:lt1>
        <a:srgbClr val="FDF7E1"/>
      </a:lt1>
      <a:dk2>
        <a:srgbClr val="FFF9BF"/>
      </a:dk2>
      <a:lt2>
        <a:srgbClr val="F9DDD5"/>
      </a:lt2>
      <a:accent1>
        <a:srgbClr val="FFD1AD"/>
      </a:accent1>
      <a:accent2>
        <a:srgbClr val="FFAF87"/>
      </a:accent2>
      <a:accent3>
        <a:srgbClr val="FFA387"/>
      </a:accent3>
      <a:accent4>
        <a:srgbClr val="ED665E"/>
      </a:accent4>
      <a:accent5>
        <a:srgbClr val="A17262"/>
      </a:accent5>
      <a:accent6>
        <a:srgbClr val="FFDF2C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Doctor.docx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2022-06-19T07:46:00Z</dcterms:created>
  <dc:creator>Mohammed Adham</dc:creator>
  <cp:lastModifiedBy>Mohammed Adham</cp:lastModifiedBy>
  <dcterms:modified xsi:type="dcterms:W3CDTF">2022-07-24T12:02:22Z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EE1E2FBA51124C538FB61484A883300C</vt:lpwstr>
  </property>
</Properties>
</file>